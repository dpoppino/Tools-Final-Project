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CA22" w14:textId="328A8B27" w:rsidR="00291CFD" w:rsidRDefault="00F2490D">
      <w:pPr>
        <w:pStyle w:val="NoSpacing"/>
      </w:pPr>
      <w:r>
        <w:t>Dalton Poppino</w:t>
      </w:r>
    </w:p>
    <w:p w14:paraId="7B853D69" w14:textId="60AAA5BE" w:rsidR="00291CFD" w:rsidRDefault="00F2490D">
      <w:pPr>
        <w:pStyle w:val="NoSpacing"/>
      </w:pPr>
      <w:r>
        <w:t>Dr. White</w:t>
      </w:r>
    </w:p>
    <w:p w14:paraId="4191D4CA" w14:textId="5614AFAD" w:rsidR="00291CFD" w:rsidRDefault="00F2490D">
      <w:pPr>
        <w:pStyle w:val="NoSpacing"/>
      </w:pPr>
      <w:r>
        <w:t>Tools for Data Analysis</w:t>
      </w:r>
    </w:p>
    <w:p w14:paraId="129D15BD" w14:textId="6AD86734" w:rsidR="00291CFD" w:rsidRDefault="00F2490D">
      <w:pPr>
        <w:pStyle w:val="NoSpacing"/>
      </w:pPr>
      <w:r>
        <w:t>May 3, 2022</w:t>
      </w:r>
    </w:p>
    <w:p w14:paraId="2F57AAA9" w14:textId="70AD9505" w:rsidR="00291CFD" w:rsidRDefault="00F2490D">
      <w:pPr>
        <w:pStyle w:val="Title"/>
      </w:pPr>
      <w:r>
        <w:t>Immigration Data: What I learned</w:t>
      </w:r>
    </w:p>
    <w:p w14:paraId="4E3AD22F" w14:textId="58E4B69E" w:rsidR="00F2490D" w:rsidRDefault="00F2490D" w:rsidP="00F2490D">
      <w:r>
        <w:t>I decided to look at immigration data from the U.S. Census for this project.</w:t>
      </w:r>
      <w:r w:rsidR="00A52EF1">
        <w:t xml:space="preserve">  </w:t>
      </w:r>
      <w:r>
        <w:t>I am interested in the destination of immigrants.</w:t>
      </w:r>
      <w:r w:rsidR="00A52EF1">
        <w:t xml:space="preserve">  </w:t>
      </w:r>
      <w:r>
        <w:t>To do that, I grabbed the data from January of every year from 2005-to 2019 from the Census.</w:t>
      </w:r>
      <w:r w:rsidR="00A52EF1">
        <w:t xml:space="preserve">  </w:t>
      </w:r>
      <w:r>
        <w:t>I then looked at each line of data provided by each person surveyed.</w:t>
      </w:r>
      <w:r w:rsidR="00A52EF1">
        <w:t xml:space="preserve">  </w:t>
      </w:r>
      <w:r>
        <w:t>I kept all the data where the parents were not from the United States.</w:t>
      </w:r>
      <w:r w:rsidR="00A52EF1">
        <w:t xml:space="preserve">  </w:t>
      </w:r>
      <w:r>
        <w:t>This way, I can lower the amount of data collected.</w:t>
      </w:r>
      <w:r w:rsidR="00A52EF1">
        <w:t xml:space="preserve">  </w:t>
      </w:r>
      <w:r>
        <w:t>Here is where I ran into my first learning moment of this project.</w:t>
      </w:r>
    </w:p>
    <w:p w14:paraId="0436A68E" w14:textId="7F42EF1F" w:rsidR="007844B2" w:rsidRDefault="00F2490D" w:rsidP="00F2490D">
      <w:r>
        <w:t>I was working through the data and trying to minimize the size of each data frame.</w:t>
      </w:r>
      <w:r w:rsidR="00A52EF1">
        <w:t xml:space="preserve">  </w:t>
      </w:r>
      <w:r>
        <w:t>For each of the 15 API calls, there were over 100,000 surveys.</w:t>
      </w:r>
      <w:r w:rsidR="00A52EF1">
        <w:t xml:space="preserve">  </w:t>
      </w:r>
      <w:r>
        <w:t>In my first attempt, I made everything a data frame and appended each data as a data frame to an existing data frame.</w:t>
      </w:r>
      <w:r w:rsidR="00A52EF1">
        <w:t xml:space="preserve">  </w:t>
      </w:r>
      <w:r>
        <w:t>Processing the data this way took almost four hours to pull the 15 instances of the API call.   After trying to pull the data four times unsuccessfully</w:t>
      </w:r>
      <w:r w:rsidR="00665D8D">
        <w:t>,</w:t>
      </w:r>
      <w:r>
        <w:t xml:space="preserve"> I thought there must be a quicker way to work with the data.</w:t>
      </w:r>
      <w:r w:rsidR="00A52EF1">
        <w:t xml:space="preserve">  </w:t>
      </w:r>
      <w:r>
        <w:t xml:space="preserve">After a </w:t>
      </w:r>
      <w:r w:rsidR="00665D8D">
        <w:t>bit of</w:t>
      </w:r>
      <w:r>
        <w:t xml:space="preserve"> research</w:t>
      </w:r>
      <w:r w:rsidR="00665D8D">
        <w:t>,</w:t>
      </w:r>
      <w:r>
        <w:t xml:space="preserve"> I discovered that </w:t>
      </w:r>
      <w:r w:rsidR="007844B2">
        <w:t xml:space="preserve">data frames take approximately </w:t>
      </w:r>
      <w:r w:rsidR="00665D8D">
        <w:t>ten</w:t>
      </w:r>
      <w:r w:rsidR="007844B2">
        <w:t xml:space="preserve"> times longer to work with </w:t>
      </w:r>
      <w:r w:rsidR="00665D8D">
        <w:t xml:space="preserve">when </w:t>
      </w:r>
      <w:r w:rsidR="007844B2">
        <w:t>compared to dictionaries.</w:t>
      </w:r>
      <w:r w:rsidR="00A52EF1">
        <w:t xml:space="preserve">  </w:t>
      </w:r>
      <w:r w:rsidR="007844B2">
        <w:t>After I made the changes in my code to iterate over the dictionaries</w:t>
      </w:r>
      <w:r w:rsidR="00665D8D">
        <w:t>,</w:t>
      </w:r>
      <w:r w:rsidR="007844B2">
        <w:t xml:space="preserve"> my time to pull the code dropped to about </w:t>
      </w:r>
      <w:r w:rsidR="00665D8D">
        <w:t>ten</w:t>
      </w:r>
      <w:r w:rsidR="007844B2">
        <w:t xml:space="preserve"> minutes.  </w:t>
      </w:r>
    </w:p>
    <w:p w14:paraId="4D64C624" w14:textId="09D230F7" w:rsidR="00F2490D" w:rsidRDefault="007844B2" w:rsidP="00F2490D">
      <w:r>
        <w:t>I knew</w:t>
      </w:r>
      <w:r w:rsidR="00665D8D">
        <w:t xml:space="preserve"> fr</w:t>
      </w:r>
      <w:r>
        <w:t xml:space="preserve">om the beginning I wanted to make maps of some sort to represent </w:t>
      </w:r>
      <w:r w:rsidR="00C66E0E">
        <w:t>the</w:t>
      </w:r>
      <w:r>
        <w:t xml:space="preserve"> data on my dash.</w:t>
      </w:r>
      <w:r w:rsidR="00A52EF1">
        <w:t xml:space="preserve">  </w:t>
      </w:r>
      <w:r>
        <w:t>I retrieved the dictionary that was part of the Census data variable description.</w:t>
      </w:r>
      <w:r w:rsidR="00A52EF1">
        <w:t xml:space="preserve">  </w:t>
      </w:r>
      <w:r>
        <w:t>It was an easy copy and paste</w:t>
      </w:r>
      <w:r w:rsidR="00C66E0E">
        <w:t>,</w:t>
      </w:r>
      <w:r>
        <w:t xml:space="preserve"> so I used it as a start for my </w:t>
      </w:r>
      <w:r w:rsidR="00665D8D">
        <w:t>immigration home city.</w:t>
      </w:r>
      <w:r w:rsidR="00A52EF1">
        <w:t xml:space="preserve">  </w:t>
      </w:r>
      <w:r w:rsidR="00665D8D">
        <w:t>I was able to take the city and split the string over the “,” that was dividing the city and state in the given data.</w:t>
      </w:r>
      <w:r w:rsidR="00A52EF1">
        <w:t xml:space="preserve">  </w:t>
      </w:r>
      <w:r w:rsidR="00665D8D">
        <w:lastRenderedPageBreak/>
        <w:t xml:space="preserve">Then I thought it </w:t>
      </w:r>
      <w:r w:rsidR="00C66E0E">
        <w:t>would</w:t>
      </w:r>
      <w:r w:rsidR="00665D8D">
        <w:t xml:space="preserve"> be going through the motion of the Zippopotamus assignment and was going to be able to plug and play that assignment right into the work I was doing.</w:t>
      </w:r>
      <w:r w:rsidR="00A52EF1">
        <w:t xml:space="preserve">  </w:t>
      </w:r>
      <w:r w:rsidR="00665D8D">
        <w:t>This</w:t>
      </w:r>
      <w:r w:rsidR="00C66E0E">
        <w:t xml:space="preserve"> assumption</w:t>
      </w:r>
      <w:r w:rsidR="00665D8D">
        <w:t xml:space="preserve"> was the start of learning moment number two.  </w:t>
      </w:r>
    </w:p>
    <w:p w14:paraId="26270C7C" w14:textId="57FEBB4C" w:rsidR="00665D8D" w:rsidRDefault="00665D8D" w:rsidP="00F2490D">
      <w:r>
        <w:t>I kept trying to replicate the work of assignment 13</w:t>
      </w:r>
      <w:r w:rsidR="00C66E0E">
        <w:t>,</w:t>
      </w:r>
      <w:r>
        <w:t xml:space="preserve"> and I just couldn’t get the same output</w:t>
      </w:r>
      <w:r w:rsidR="00C66E0E">
        <w:t>,</w:t>
      </w:r>
      <w:r>
        <w:t xml:space="preserve"> and I was getting aggravated because</w:t>
      </w:r>
      <w:r w:rsidR="00C66E0E">
        <w:t>,</w:t>
      </w:r>
      <w:r>
        <w:t xml:space="preserve"> in my mind</w:t>
      </w:r>
      <w:r w:rsidR="00C66E0E">
        <w:t>,</w:t>
      </w:r>
      <w:r>
        <w:t xml:space="preserve"> it was the same info</w:t>
      </w:r>
      <w:r w:rsidR="00C66E0E">
        <w:t>.</w:t>
      </w:r>
      <w:r w:rsidR="00A52EF1">
        <w:t xml:space="preserve">  </w:t>
      </w:r>
      <w:r w:rsidR="00C66E0E">
        <w:t>It</w:t>
      </w:r>
      <w:r>
        <w:t xml:space="preserve"> should have just worked.</w:t>
      </w:r>
      <w:r w:rsidR="00A52EF1">
        <w:t xml:space="preserve">  </w:t>
      </w:r>
      <w:r w:rsidR="0096224A">
        <w:t xml:space="preserve">I started looking at the </w:t>
      </w:r>
      <w:r w:rsidR="00A52EF1">
        <w:t>provided dictionary</w:t>
      </w:r>
      <w:r w:rsidR="0096224A">
        <w:t xml:space="preserve"> and realized that there were </w:t>
      </w:r>
      <w:r w:rsidR="00A52EF1">
        <w:t>many entries with</w:t>
      </w:r>
      <w:r w:rsidR="0096224A">
        <w:t xml:space="preserve"> multiple cities and extra </w:t>
      </w:r>
      <w:r w:rsidR="00A52EF1">
        <w:t>information</w:t>
      </w:r>
      <w:r w:rsidR="0096224A">
        <w:t xml:space="preserve"> </w:t>
      </w:r>
      <w:r w:rsidR="00A52EF1">
        <w:t>with</w:t>
      </w:r>
      <w:r w:rsidR="0096224A">
        <w:t xml:space="preserve"> the state</w:t>
      </w:r>
      <w:r w:rsidR="00A52EF1">
        <w:t xml:space="preserve"> data</w:t>
      </w:r>
      <w:r w:rsidR="0096224A">
        <w:t>.</w:t>
      </w:r>
      <w:r w:rsidR="00A52EF1">
        <w:t xml:space="preserve">  </w:t>
      </w:r>
      <w:r w:rsidR="0096224A">
        <w:t xml:space="preserve">I didn’t need any of this </w:t>
      </w:r>
      <w:r w:rsidR="00C66E0E">
        <w:t>additional</w:t>
      </w:r>
      <w:r w:rsidR="0096224A">
        <w:t xml:space="preserve"> data</w:t>
      </w:r>
      <w:r w:rsidR="00A52EF1">
        <w:t>,</w:t>
      </w:r>
      <w:r w:rsidR="00C66E0E">
        <w:t xml:space="preserve"> so I needed to break down </w:t>
      </w:r>
      <w:r w:rsidR="00A52EF1">
        <w:t xml:space="preserve">what was given even further.  I finally got everything sorted, and again the API wouldn’t pull.  </w:t>
      </w:r>
      <w:r w:rsidR="007C0B7D">
        <w:t>Finally,</w:t>
      </w:r>
      <w:r w:rsidR="00A52EF1">
        <w:t xml:space="preserve"> I just tried to copy and paste an entry from the data </w:t>
      </w:r>
      <w:r w:rsidR="007C0B7D">
        <w:t>frame,</w:t>
      </w:r>
      <w:r w:rsidR="00A52EF1">
        <w:t xml:space="preserve"> </w:t>
      </w:r>
      <w:r w:rsidR="007C0B7D">
        <w:t xml:space="preserve">and it still didn’t work.  At this moment, I was fuming, so I took a break and came back to it the next day.  It then came to me that there was white space that I wasn’t </w:t>
      </w:r>
      <w:r w:rsidR="000C356F">
        <w:t>considering</w:t>
      </w:r>
      <w:r w:rsidR="007C0B7D">
        <w:t xml:space="preserve">.  This problem taught me two things.  First, white space is the invisible devil.  Secondly, taking a bit of time is good when working on </w:t>
      </w:r>
      <w:r w:rsidR="000C356F">
        <w:t>coding</w:t>
      </w:r>
      <w:r w:rsidR="007C0B7D">
        <w:t xml:space="preserve"> because you can become </w:t>
      </w:r>
      <w:r w:rsidR="000C356F">
        <w:t>hyper-focused</w:t>
      </w:r>
      <w:r w:rsidR="007C0B7D">
        <w:t xml:space="preserve"> on things that aren’t important</w:t>
      </w:r>
      <w:r w:rsidR="000C356F">
        <w:t>,</w:t>
      </w:r>
      <w:r w:rsidR="007C0B7D">
        <w:t xml:space="preserve"> and coming back with a rested mind can do wonders.  After I cleared </w:t>
      </w:r>
      <w:r w:rsidR="000C356F">
        <w:t xml:space="preserve">the </w:t>
      </w:r>
      <w:r w:rsidR="007C0B7D">
        <w:t>white space</w:t>
      </w:r>
      <w:r w:rsidR="009A55DE">
        <w:t>,</w:t>
      </w:r>
      <w:r w:rsidR="007C0B7D">
        <w:t xml:space="preserve"> </w:t>
      </w:r>
      <w:r w:rsidR="000C356F">
        <w:t>the Zippopotamus worked, and I had the latitude and longitude data that I needed.</w:t>
      </w:r>
    </w:p>
    <w:p w14:paraId="1DCC5848" w14:textId="28E4E7AE" w:rsidR="000C356F" w:rsidRDefault="000C356F" w:rsidP="00F2490D">
      <w:r>
        <w:t xml:space="preserve">Now I needed to know where the parents </w:t>
      </w:r>
      <w:r w:rsidR="00ED4ABF">
        <w:t>had emigrated</w:t>
      </w:r>
      <w:r>
        <w:t xml:space="preserve">.  I got the dictionary from the Census variable data on the website.  I knew that I </w:t>
      </w:r>
      <w:r w:rsidR="0006613F">
        <w:t>would</w:t>
      </w:r>
      <w:r>
        <w:t xml:space="preserve"> want data from the mother’s home country and father’s home country separately.  </w:t>
      </w:r>
      <w:r w:rsidR="00324197">
        <w:t>So,</w:t>
      </w:r>
      <w:r>
        <w:t xml:space="preserve"> once I added </w:t>
      </w:r>
      <w:r w:rsidR="00324197">
        <w:t xml:space="preserve">the name of each country for the mother and </w:t>
      </w:r>
      <w:r w:rsidR="005631F0">
        <w:t>father,</w:t>
      </w:r>
      <w:r w:rsidR="00324197">
        <w:t xml:space="preserve"> I was able to start merging data</w:t>
      </w:r>
      <w:r w:rsidR="0006613F">
        <w:t xml:space="preserve"> frames</w:t>
      </w:r>
      <w:r w:rsidR="00324197">
        <w:t xml:space="preserve"> to get the final data frame.  I merged the data from the Census and </w:t>
      </w:r>
      <w:r w:rsidR="005631F0">
        <w:t>Zippopotamus</w:t>
      </w:r>
      <w:r w:rsidR="00324197">
        <w:t xml:space="preserve"> APIs and the data from the </w:t>
      </w:r>
      <w:r w:rsidR="005631F0">
        <w:t xml:space="preserve">parent’s home country variable data.  Now I just needed to get a quantifiable variable </w:t>
      </w:r>
      <w:r w:rsidR="00FC2BC1">
        <w:t>to create plots</w:t>
      </w:r>
      <w:r w:rsidR="005631F0">
        <w:t xml:space="preserve">.  I learned the </w:t>
      </w:r>
      <w:proofErr w:type="spellStart"/>
      <w:r w:rsidR="005631F0">
        <w:t>groupby</w:t>
      </w:r>
      <w:proofErr w:type="spellEnd"/>
      <w:r w:rsidR="005631F0">
        <w:t xml:space="preserve"> function to count all the instances of duplicates and then dropped the duplicated entries.  </w:t>
      </w:r>
      <w:r w:rsidR="005631F0">
        <w:lastRenderedPageBreak/>
        <w:t>I reported this as my final data frame as it had all the information needed to start building my dash.</w:t>
      </w:r>
    </w:p>
    <w:p w14:paraId="03E50AE6" w14:textId="36CD993E" w:rsidR="00ED4ABF" w:rsidRDefault="009A55DE" w:rsidP="00ED4ABF">
      <w:r>
        <w:t xml:space="preserve">Creating the charts that I wanted to use to represent the data </w:t>
      </w:r>
      <w:r w:rsidR="00FC2BC1">
        <w:t>was</w:t>
      </w:r>
      <w:r>
        <w:t xml:space="preserve"> easy to make outside of a dash environment.  </w:t>
      </w:r>
      <w:r w:rsidR="00177435">
        <w:t>Learning the dash component was quite tricky.  I took one of the examples off the website and just started tinkering with the different aspects</w:t>
      </w:r>
      <w:r w:rsidR="00540591">
        <w:t xml:space="preserve"> of the </w:t>
      </w:r>
      <w:r w:rsidR="00FC2BC1">
        <w:t>dashes</w:t>
      </w:r>
      <w:r w:rsidR="00540591">
        <w:t xml:space="preserve"> provided.  Then I started plugging in the info for the plots I wanted to make.  I spent a lot of time </w:t>
      </w:r>
      <w:r w:rsidR="00FC2BC1">
        <w:t>on</w:t>
      </w:r>
      <w:r w:rsidR="00540591">
        <w:t xml:space="preserve"> stack overflow</w:t>
      </w:r>
      <w:r w:rsidR="00FC2BC1">
        <w:t>,</w:t>
      </w:r>
      <w:r w:rsidR="00540591">
        <w:t xml:space="preserve"> learning how to do the things I wanted</w:t>
      </w:r>
      <w:r w:rsidR="00701E6D">
        <w:t>,</w:t>
      </w:r>
      <w:r w:rsidR="00540591">
        <w:t xml:space="preserve"> like only having unique entries alphabetized in the dropdown.  I also wanted to set my dropdown to open to a value that I knew would provide new data so you could tell the data was </w:t>
      </w:r>
      <w:r w:rsidR="00701E6D">
        <w:t>used</w:t>
      </w:r>
      <w:r w:rsidR="00540591">
        <w:t xml:space="preserve">.  </w:t>
      </w:r>
      <w:r w:rsidR="00775FE1">
        <w:t>Callbacks seemed intuitive once I became aware of how all the items were named, change this, update that</w:t>
      </w:r>
      <w:r w:rsidR="00701E6D">
        <w:t>, got it</w:t>
      </w:r>
      <w:r w:rsidR="00775FE1">
        <w:t xml:space="preserve">.  I am sure there are more capabilities within the callback </w:t>
      </w:r>
      <w:r w:rsidR="005F0B3D">
        <w:t>function,</w:t>
      </w:r>
      <w:r w:rsidR="00775FE1">
        <w:t xml:space="preserve"> but they weren’t needed for my project.  Overall dash was all new for me</w:t>
      </w:r>
      <w:r w:rsidR="00701E6D">
        <w:t>,</w:t>
      </w:r>
      <w:r w:rsidR="00775FE1">
        <w:t xml:space="preserve"> but once I figured out how each part of the dash </w:t>
      </w:r>
      <w:r w:rsidR="005F0B3D">
        <w:t>worked with each other</w:t>
      </w:r>
      <w:r w:rsidR="00701E6D">
        <w:t>, it just made sense</w:t>
      </w:r>
      <w:r w:rsidR="005F0B3D">
        <w:t xml:space="preserve">.  </w:t>
      </w:r>
    </w:p>
    <w:p w14:paraId="2A2C6559" w14:textId="0A3CC55B" w:rsidR="005F0B3D" w:rsidRDefault="005F0B3D" w:rsidP="00ED4ABF">
      <w:r>
        <w:t xml:space="preserve">If I were to </w:t>
      </w:r>
      <w:r w:rsidR="004E3A19">
        <w:t>go</w:t>
      </w:r>
      <w:r>
        <w:t xml:space="preserve"> back and do anything different, I would have been more thoughtful with building the data frame.  </w:t>
      </w:r>
      <w:r w:rsidR="004E3A19">
        <w:t>There</w:t>
      </w:r>
      <w:r>
        <w:t xml:space="preserve"> could be endless amounts of plots generated</w:t>
      </w:r>
      <w:r w:rsidR="004E3A19">
        <w:t>,</w:t>
      </w:r>
      <w:r>
        <w:t xml:space="preserve"> and it would be </w:t>
      </w:r>
      <w:r w:rsidR="004E3A19">
        <w:t>an insightful</w:t>
      </w:r>
      <w:r>
        <w:t xml:space="preserve"> tool </w:t>
      </w:r>
      <w:r w:rsidR="004E3A19">
        <w:t>if</w:t>
      </w:r>
      <w:r>
        <w:t xml:space="preserve"> you could select a </w:t>
      </w:r>
      <w:r w:rsidR="004E3A19">
        <w:t>specific</w:t>
      </w:r>
      <w:r>
        <w:t xml:space="preserve"> </w:t>
      </w:r>
      <w:r w:rsidR="004E3A19">
        <w:t>number</w:t>
      </w:r>
      <w:r>
        <w:t xml:space="preserve"> of variable</w:t>
      </w:r>
      <w:r w:rsidR="0006613F">
        <w:t xml:space="preserve">s </w:t>
      </w:r>
      <w:r>
        <w:t xml:space="preserve">and select which type of </w:t>
      </w:r>
      <w:r w:rsidR="0006613F">
        <w:t xml:space="preserve">plot </w:t>
      </w:r>
      <w:r w:rsidR="004E3A19">
        <w:t>you</w:t>
      </w:r>
      <w:r w:rsidR="0006613F">
        <w:t xml:space="preserve"> wanted to </w:t>
      </w:r>
      <w:r w:rsidR="004E3A19">
        <w:t>develop</w:t>
      </w:r>
      <w:r w:rsidR="0006613F">
        <w:t xml:space="preserve">.  It would take a ton of code and probably building a website to be able to navigate it intuitively.  I would also look at ways to add multiple variables for each dropdown menu.  I learned how to have the dropdown be able to select </w:t>
      </w:r>
      <w:r w:rsidR="004E3A19">
        <w:t>various</w:t>
      </w:r>
      <w:r w:rsidR="0006613F">
        <w:t xml:space="preserve"> entries but didn’t learn how to handle those in the </w:t>
      </w:r>
      <w:proofErr w:type="spellStart"/>
      <w:r w:rsidR="0006613F">
        <w:t>plotly</w:t>
      </w:r>
      <w:proofErr w:type="spellEnd"/>
      <w:r w:rsidR="0006613F">
        <w:t xml:space="preserve"> functions within dash. </w:t>
      </w:r>
    </w:p>
    <w:p w14:paraId="69BD6E18" w14:textId="3B0594E7" w:rsidR="00324197" w:rsidRPr="00F2490D" w:rsidRDefault="00324197" w:rsidP="00F851D2">
      <w:pPr>
        <w:ind w:firstLine="0"/>
      </w:pPr>
    </w:p>
    <w:sectPr w:rsidR="00324197" w:rsidRPr="00F2490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A2A9" w14:textId="77777777" w:rsidR="0029073E" w:rsidRDefault="0029073E">
      <w:pPr>
        <w:spacing w:line="240" w:lineRule="auto"/>
      </w:pPr>
      <w:r>
        <w:separator/>
      </w:r>
    </w:p>
  </w:endnote>
  <w:endnote w:type="continuationSeparator" w:id="0">
    <w:p w14:paraId="2F0E778D" w14:textId="77777777" w:rsidR="0029073E" w:rsidRDefault="00290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EB68" w14:textId="77777777" w:rsidR="0029073E" w:rsidRDefault="0029073E">
      <w:pPr>
        <w:spacing w:line="240" w:lineRule="auto"/>
      </w:pPr>
      <w:r>
        <w:separator/>
      </w:r>
    </w:p>
  </w:footnote>
  <w:footnote w:type="continuationSeparator" w:id="0">
    <w:p w14:paraId="11F6714C" w14:textId="77777777" w:rsidR="0029073E" w:rsidRDefault="00290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B417" w14:textId="08C81D8C" w:rsidR="00291CFD" w:rsidRDefault="0029073E">
    <w:pPr>
      <w:pStyle w:val="Header"/>
    </w:pPr>
    <w:sdt>
      <w:sdtPr>
        <w:id w:val="1568531701"/>
        <w:placeholder>
          <w:docPart w:val="72229328CFA32947A3BD685FE907068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2490D">
          <w:t>Poppino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5056" w14:textId="0B913CC8" w:rsidR="00291CFD" w:rsidRDefault="0029073E">
    <w:pPr>
      <w:pStyle w:val="Header"/>
    </w:pPr>
    <w:sdt>
      <w:sdtPr>
        <w:id w:val="-348181431"/>
        <w:placeholder>
          <w:docPart w:val="56E75D04AF427B4F9CE3330A6D92C0D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2490D">
          <w:t>Poppino</w:t>
        </w:r>
      </w:sdtContent>
    </w:sdt>
    <w:r>
      <w:t xml:space="preserve"> </w:t>
    </w: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1583490321">
    <w:abstractNumId w:val="9"/>
  </w:num>
  <w:num w:numId="2" w16cid:durableId="1222325361">
    <w:abstractNumId w:val="7"/>
  </w:num>
  <w:num w:numId="3" w16cid:durableId="507866679">
    <w:abstractNumId w:val="6"/>
  </w:num>
  <w:num w:numId="4" w16cid:durableId="2140949348">
    <w:abstractNumId w:val="5"/>
  </w:num>
  <w:num w:numId="5" w16cid:durableId="1481265596">
    <w:abstractNumId w:val="4"/>
  </w:num>
  <w:num w:numId="6" w16cid:durableId="225459866">
    <w:abstractNumId w:val="8"/>
  </w:num>
  <w:num w:numId="7" w16cid:durableId="1338460615">
    <w:abstractNumId w:val="3"/>
  </w:num>
  <w:num w:numId="8" w16cid:durableId="434448811">
    <w:abstractNumId w:val="2"/>
  </w:num>
  <w:num w:numId="9" w16cid:durableId="1689478682">
    <w:abstractNumId w:val="1"/>
  </w:num>
  <w:num w:numId="10" w16cid:durableId="1303928299">
    <w:abstractNumId w:val="0"/>
  </w:num>
  <w:num w:numId="11" w16cid:durableId="938368600">
    <w:abstractNumId w:val="10"/>
  </w:num>
  <w:num w:numId="12" w16cid:durableId="1388258552">
    <w:abstractNumId w:val="11"/>
  </w:num>
  <w:num w:numId="13" w16cid:durableId="13931194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0D"/>
    <w:rsid w:val="0006613F"/>
    <w:rsid w:val="000C356F"/>
    <w:rsid w:val="00177435"/>
    <w:rsid w:val="0029073E"/>
    <w:rsid w:val="00291CFD"/>
    <w:rsid w:val="00324197"/>
    <w:rsid w:val="004E3A19"/>
    <w:rsid w:val="00540591"/>
    <w:rsid w:val="005631F0"/>
    <w:rsid w:val="005F0B3D"/>
    <w:rsid w:val="00665D8D"/>
    <w:rsid w:val="00701E6D"/>
    <w:rsid w:val="00775FE1"/>
    <w:rsid w:val="007844B2"/>
    <w:rsid w:val="007C0B7D"/>
    <w:rsid w:val="0096224A"/>
    <w:rsid w:val="009A55DE"/>
    <w:rsid w:val="00A52EF1"/>
    <w:rsid w:val="00C66E0E"/>
    <w:rsid w:val="00ED4ABF"/>
    <w:rsid w:val="00F2490D"/>
    <w:rsid w:val="00F851D2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2A940"/>
  <w15:chartTrackingRefBased/>
  <w15:docId w15:val="{C81A84FB-A792-1C4B-BD17-DBFB31B0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pops/Library/Containers/com.microsoft.Word/Data/Library/Application%20Support/Microsoft/Office/16.0/DTS/Search/%7b780C7306-F58D-CF44-ADCD-525769E76C10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229328CFA32947A3BD685FE9070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265D3-BEAE-714B-ABB8-B720A2A7DA2A}"/>
      </w:docPartPr>
      <w:docPartBody>
        <w:p w:rsidR="00000000" w:rsidRDefault="000C6AC8">
          <w:pPr>
            <w:pStyle w:val="72229328CFA32947A3BD685FE9070683"/>
          </w:pPr>
          <w:r>
            <w:t>Row Heading</w:t>
          </w:r>
        </w:p>
      </w:docPartBody>
    </w:docPart>
    <w:docPart>
      <w:docPartPr>
        <w:name w:val="56E75D04AF427B4F9CE3330A6D92C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00877-87C1-E04B-9615-54D5E591BDBF}"/>
      </w:docPartPr>
      <w:docPartBody>
        <w:p w:rsidR="00000000" w:rsidRDefault="000C6AC8">
          <w:pPr>
            <w:pStyle w:val="56E75D04AF427B4F9CE3330A6D92C0D5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C8"/>
    <w:rsid w:val="000C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BBC7E84B6D444CACB48D61A8E08BF3">
    <w:name w:val="07BBC7E84B6D444CACB48D61A8E08BF3"/>
  </w:style>
  <w:style w:type="paragraph" w:customStyle="1" w:styleId="1FA741402160CC44BA5951D0E28912CB">
    <w:name w:val="1FA741402160CC44BA5951D0E28912CB"/>
  </w:style>
  <w:style w:type="paragraph" w:customStyle="1" w:styleId="8CD293ECC69D0C428372113BA0BF5C33">
    <w:name w:val="8CD293ECC69D0C428372113BA0BF5C33"/>
  </w:style>
  <w:style w:type="paragraph" w:customStyle="1" w:styleId="5183D5865869B54D880496D533CC5DDB">
    <w:name w:val="5183D5865869B54D880496D533CC5DDB"/>
  </w:style>
  <w:style w:type="paragraph" w:customStyle="1" w:styleId="53DF5978254F2343871162726A9D5422">
    <w:name w:val="53DF5978254F2343871162726A9D5422"/>
  </w:style>
  <w:style w:type="paragraph" w:customStyle="1" w:styleId="7D53A8C88B42D54B92029E797AD419DF">
    <w:name w:val="7D53A8C88B42D54B92029E797AD419DF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6847C693EB64FE4F9D454C5844B31752">
    <w:name w:val="6847C693EB64FE4F9D454C5844B31752"/>
  </w:style>
  <w:style w:type="paragraph" w:customStyle="1" w:styleId="630155E988757A42A62CCF03D95725CB">
    <w:name w:val="630155E988757A42A62CCF03D95725CB"/>
  </w:style>
  <w:style w:type="paragraph" w:customStyle="1" w:styleId="C4FE2EBCC34E514299969CFD14682FF7">
    <w:name w:val="C4FE2EBCC34E514299969CFD14682FF7"/>
  </w:style>
  <w:style w:type="paragraph" w:customStyle="1" w:styleId="262121E302FDB149A7A69A8744B1F4EF">
    <w:name w:val="262121E302FDB149A7A69A8744B1F4EF"/>
  </w:style>
  <w:style w:type="paragraph" w:customStyle="1" w:styleId="9A3A3179F04E644385CE891946617FE0">
    <w:name w:val="9A3A3179F04E644385CE891946617FE0"/>
  </w:style>
  <w:style w:type="paragraph" w:customStyle="1" w:styleId="BBF08EB340735E42BBE21B76AF9B6E02">
    <w:name w:val="BBF08EB340735E42BBE21B76AF9B6E02"/>
  </w:style>
  <w:style w:type="paragraph" w:customStyle="1" w:styleId="72229328CFA32947A3BD685FE9070683">
    <w:name w:val="72229328CFA32947A3BD685FE9070683"/>
  </w:style>
  <w:style w:type="paragraph" w:customStyle="1" w:styleId="56E75D04AF427B4F9CE3330A6D92C0D5">
    <w:name w:val="56E75D04AF427B4F9CE3330A6D92C0D5"/>
  </w:style>
  <w:style w:type="paragraph" w:customStyle="1" w:styleId="FC3167EC06CAA14899041EE091BB3E5F">
    <w:name w:val="FC3167EC06CAA14899041EE091BB3E5F"/>
  </w:style>
  <w:style w:type="paragraph" w:customStyle="1" w:styleId="356D80C7BE3F9A4FB6A848EDA9BE0991">
    <w:name w:val="356D80C7BE3F9A4FB6A848EDA9BE0991"/>
  </w:style>
  <w:style w:type="paragraph" w:customStyle="1" w:styleId="93ACBAF1660F1F46925734DED3BD5B4D">
    <w:name w:val="93ACBAF1660F1F46925734DED3BD5B4D"/>
  </w:style>
  <w:style w:type="paragraph" w:customStyle="1" w:styleId="59BDADBDE5D7474693AFD1C11255B322">
    <w:name w:val="59BDADBDE5D7474693AFD1C11255B322"/>
  </w:style>
  <w:style w:type="paragraph" w:customStyle="1" w:styleId="F691B6B9D52D464592437AD2C61C2488">
    <w:name w:val="F691B6B9D52D464592437AD2C61C2488"/>
  </w:style>
  <w:style w:type="paragraph" w:customStyle="1" w:styleId="008B230A9F27814496AB9FA03823615D">
    <w:name w:val="008B230A9F27814496AB9FA03823615D"/>
  </w:style>
  <w:style w:type="paragraph" w:customStyle="1" w:styleId="CA1C2C37554A4E438E18CA4D2CDE823D">
    <w:name w:val="CA1C2C37554A4E438E18CA4D2CDE823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77352F6DE74014883D883B2650C1BCF">
    <w:name w:val="E77352F6DE74014883D883B2650C1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D988DE-89EA-4943-A154-0AB0A391FE21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Poppino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123</TotalTime>
  <Pages>3</Pages>
  <Words>1007</Words>
  <Characters>4446</Characters>
  <Application>Microsoft Office Word</Application>
  <DocSecurity>0</DocSecurity>
  <Lines>117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Dalton James Poppino</cp:lastModifiedBy>
  <cp:revision>2</cp:revision>
  <dcterms:created xsi:type="dcterms:W3CDTF">2022-05-04T21:40:00Z</dcterms:created>
  <dcterms:modified xsi:type="dcterms:W3CDTF">2022-05-05T00:59:00Z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documentId_1672</vt:lpwstr>
  </property>
  <property fmtid="{D5CDD505-2E9C-101B-9397-08002B2CF9AE}" pid="5" name="grammarly_documentContext">
    <vt:lpwstr>{"goals":[],"domain":"general","emotions":[],"dialect":"american"}</vt:lpwstr>
  </property>
</Properties>
</file>